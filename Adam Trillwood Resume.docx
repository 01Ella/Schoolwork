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D92E127" w14:textId="77777777" w:rsidTr="001B2ABD">
        <w:trPr>
          <w:trHeight w:val="4410"/>
        </w:trPr>
        <w:tc>
          <w:tcPr>
            <w:tcW w:w="3600" w:type="dxa"/>
            <w:vAlign w:val="bottom"/>
          </w:tcPr>
          <w:p w14:paraId="48564AEB" w14:textId="5F79CE55" w:rsidR="001B2ABD" w:rsidRDefault="00613155" w:rsidP="001B2ABD">
            <w:pPr>
              <w:tabs>
                <w:tab w:val="left" w:pos="990"/>
              </w:tabs>
              <w:jc w:val="center"/>
            </w:pPr>
            <w:r>
              <w:rPr>
                <w:noProof/>
              </w:rPr>
              <w:drawing>
                <wp:inline distT="0" distB="0" distL="0" distR="0" wp14:anchorId="645DAC61" wp14:editId="520669E6">
                  <wp:extent cx="2085816" cy="278108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94445" cy="2792593"/>
                          </a:xfrm>
                          <a:prstGeom prst="rect">
                            <a:avLst/>
                          </a:prstGeom>
                          <a:noFill/>
                          <a:ln>
                            <a:noFill/>
                          </a:ln>
                        </pic:spPr>
                      </pic:pic>
                    </a:graphicData>
                  </a:graphic>
                </wp:inline>
              </w:drawing>
            </w:r>
          </w:p>
        </w:tc>
        <w:tc>
          <w:tcPr>
            <w:tcW w:w="720" w:type="dxa"/>
          </w:tcPr>
          <w:p w14:paraId="3184FE14" w14:textId="77777777" w:rsidR="001B2ABD" w:rsidRDefault="001B2ABD" w:rsidP="000C45FF">
            <w:pPr>
              <w:tabs>
                <w:tab w:val="left" w:pos="990"/>
              </w:tabs>
            </w:pPr>
          </w:p>
        </w:tc>
        <w:tc>
          <w:tcPr>
            <w:tcW w:w="6470" w:type="dxa"/>
            <w:vAlign w:val="bottom"/>
          </w:tcPr>
          <w:p w14:paraId="13B7DD1A" w14:textId="15BBE7AD" w:rsidR="00613155" w:rsidRPr="00613155" w:rsidRDefault="00613155" w:rsidP="00613155">
            <w:pPr>
              <w:pStyle w:val="Title"/>
            </w:pPr>
            <w:r>
              <w:t>Adam Trillwood</w:t>
            </w:r>
          </w:p>
          <w:p w14:paraId="59FD82E1" w14:textId="50CDE42E" w:rsidR="001B2ABD" w:rsidRDefault="001B2ABD" w:rsidP="001B2ABD">
            <w:pPr>
              <w:pStyle w:val="Subtitle"/>
            </w:pPr>
          </w:p>
        </w:tc>
      </w:tr>
      <w:tr w:rsidR="001B2ABD" w14:paraId="0E49DD0E" w14:textId="77777777" w:rsidTr="001B2ABD">
        <w:tc>
          <w:tcPr>
            <w:tcW w:w="3600" w:type="dxa"/>
          </w:tcPr>
          <w:sdt>
            <w:sdtPr>
              <w:id w:val="-1711873194"/>
              <w:placeholder>
                <w:docPart w:val="3E5D7D74D3354961AC861C91CED586C2"/>
              </w:placeholder>
              <w:temporary/>
              <w:showingPlcHdr/>
              <w15:appearance w15:val="hidden"/>
            </w:sdtPr>
            <w:sdtEndPr/>
            <w:sdtContent>
              <w:p w14:paraId="36D49931" w14:textId="77777777" w:rsidR="001B2ABD" w:rsidRDefault="00036450" w:rsidP="00036450">
                <w:pPr>
                  <w:pStyle w:val="Heading3"/>
                </w:pPr>
                <w:r w:rsidRPr="00D5459D">
                  <w:t>Profile</w:t>
                </w:r>
              </w:p>
            </w:sdtContent>
          </w:sdt>
          <w:p w14:paraId="07FF027C" w14:textId="0EC22676" w:rsidR="00036450" w:rsidRDefault="00613155" w:rsidP="00036450">
            <w:r>
              <w:rPr>
                <w:rFonts w:ascii="Source Sans Pro" w:hAnsi="Source Sans Pro"/>
                <w:color w:val="46464E"/>
                <w:sz w:val="21"/>
                <w:szCs w:val="21"/>
                <w:shd w:val="clear" w:color="auto" w:fill="FFFFFF"/>
              </w:rPr>
              <w:t>Logical and results-driven Web Developer dedicated to building and optimizing user-focused websites for customers with various business objectives. Judicious and creative when crafting effective websites, apps and platforms to propel competitive advantage and revenue growth. Technically proficient and analytical problem solver with calm and focused demeanor.</w:t>
            </w:r>
          </w:p>
          <w:sdt>
            <w:sdtPr>
              <w:id w:val="-1954003311"/>
              <w:placeholder>
                <w:docPart w:val="1E0F5A5BF95C46CEB1886FAA33E42421"/>
              </w:placeholder>
              <w:temporary/>
              <w:showingPlcHdr/>
              <w15:appearance w15:val="hidden"/>
            </w:sdtPr>
            <w:sdtEndPr/>
            <w:sdtContent>
              <w:p w14:paraId="5D0F04EB" w14:textId="77777777" w:rsidR="00036450" w:rsidRPr="00CB0055" w:rsidRDefault="00CB0055" w:rsidP="00CB0055">
                <w:pPr>
                  <w:pStyle w:val="Heading3"/>
                </w:pPr>
                <w:r w:rsidRPr="00CB0055">
                  <w:t>Contact</w:t>
                </w:r>
              </w:p>
            </w:sdtContent>
          </w:sdt>
          <w:sdt>
            <w:sdtPr>
              <w:id w:val="1111563247"/>
              <w:placeholder>
                <w:docPart w:val="6BA06AFC2BF54605A3D1F2F71E294D02"/>
              </w:placeholder>
              <w:temporary/>
              <w:showingPlcHdr/>
              <w15:appearance w15:val="hidden"/>
            </w:sdtPr>
            <w:sdtEndPr/>
            <w:sdtContent>
              <w:p w14:paraId="243C9C37" w14:textId="77777777" w:rsidR="004D3011" w:rsidRDefault="004D3011" w:rsidP="004D3011">
                <w:r w:rsidRPr="004D3011">
                  <w:t>PHONE:</w:t>
                </w:r>
              </w:p>
            </w:sdtContent>
          </w:sdt>
          <w:p w14:paraId="4441B296" w14:textId="671EEFE3" w:rsidR="004D3011" w:rsidRDefault="00613155" w:rsidP="004D3011">
            <w:r>
              <w:t>416-819-8791</w:t>
            </w:r>
          </w:p>
          <w:p w14:paraId="6E8D2C46" w14:textId="77777777" w:rsidR="004D3011" w:rsidRDefault="004D3011" w:rsidP="004D3011"/>
          <w:sdt>
            <w:sdtPr>
              <w:id w:val="-240260293"/>
              <w:placeholder>
                <w:docPart w:val="079D6084FE7B4E63A8423AB48A6C0836"/>
              </w:placeholder>
              <w:temporary/>
              <w:showingPlcHdr/>
              <w15:appearance w15:val="hidden"/>
            </w:sdtPr>
            <w:sdtEndPr/>
            <w:sdtContent>
              <w:p w14:paraId="38E859F0" w14:textId="77777777" w:rsidR="004D3011" w:rsidRDefault="004D3011" w:rsidP="004D3011">
                <w:r w:rsidRPr="004D3011">
                  <w:t>EMAIL:</w:t>
                </w:r>
              </w:p>
            </w:sdtContent>
          </w:sdt>
          <w:p w14:paraId="073B07BC" w14:textId="5B7B52E7" w:rsidR="004D3011" w:rsidRPr="00613155" w:rsidRDefault="00613155" w:rsidP="004D3011">
            <w:pPr>
              <w:rPr>
                <w:color w:val="B85A22" w:themeColor="accent2" w:themeShade="BF"/>
                <w:u w:val="single"/>
              </w:rPr>
            </w:pPr>
            <w:r>
              <w:t>Adamaster.adam@gmail.com</w:t>
            </w:r>
          </w:p>
        </w:tc>
        <w:tc>
          <w:tcPr>
            <w:tcW w:w="720" w:type="dxa"/>
          </w:tcPr>
          <w:p w14:paraId="7EA46B5E" w14:textId="77777777" w:rsidR="001B2ABD" w:rsidRDefault="001B2ABD" w:rsidP="000C45FF">
            <w:pPr>
              <w:tabs>
                <w:tab w:val="left" w:pos="990"/>
              </w:tabs>
            </w:pPr>
          </w:p>
        </w:tc>
        <w:tc>
          <w:tcPr>
            <w:tcW w:w="6470" w:type="dxa"/>
          </w:tcPr>
          <w:sdt>
            <w:sdtPr>
              <w:id w:val="1049110328"/>
              <w:placeholder>
                <w:docPart w:val="841DCF956AB54550800A0DEA5881C2E7"/>
              </w:placeholder>
              <w:temporary/>
              <w:showingPlcHdr/>
              <w15:appearance w15:val="hidden"/>
            </w:sdtPr>
            <w:sdtEndPr/>
            <w:sdtContent>
              <w:p w14:paraId="04B7FE92" w14:textId="77777777" w:rsidR="001B2ABD" w:rsidRDefault="00E25A26" w:rsidP="00036450">
                <w:pPr>
                  <w:pStyle w:val="Heading2"/>
                </w:pPr>
                <w:r w:rsidRPr="00036450">
                  <w:t>EDUCATION</w:t>
                </w:r>
              </w:p>
            </w:sdtContent>
          </w:sdt>
          <w:p w14:paraId="21ADDF9D" w14:textId="7451E16E" w:rsidR="00036450" w:rsidRPr="00036450" w:rsidRDefault="00613155" w:rsidP="00B359E4">
            <w:pPr>
              <w:pStyle w:val="Heading4"/>
            </w:pPr>
            <w:r>
              <w:t>triOS College – Mississauga Campus</w:t>
            </w:r>
          </w:p>
          <w:p w14:paraId="266842D5" w14:textId="74A54721" w:rsidR="00036450" w:rsidRPr="00B359E4" w:rsidRDefault="00CB0E1B" w:rsidP="00B359E4">
            <w:pPr>
              <w:pStyle w:val="Date"/>
            </w:pPr>
            <w:r>
              <w:t>G</w:t>
            </w:r>
            <w:r w:rsidR="00613155">
              <w:t>raduation date: October 1</w:t>
            </w:r>
            <w:r w:rsidR="00613155" w:rsidRPr="00613155">
              <w:rPr>
                <w:vertAlign w:val="superscript"/>
              </w:rPr>
              <w:t>st</w:t>
            </w:r>
            <w:r w:rsidR="00613155">
              <w:t>, 2021</w:t>
            </w:r>
          </w:p>
          <w:p w14:paraId="08D8B315" w14:textId="210CA1CA" w:rsidR="004D3011" w:rsidRDefault="00613155" w:rsidP="00036450">
            <w:r>
              <w:t>Enrolled as Enterprise Web and Mobile Developer</w:t>
            </w:r>
          </w:p>
          <w:p w14:paraId="08122F0D" w14:textId="3E34E08E" w:rsidR="00036450" w:rsidRDefault="00613155" w:rsidP="00036450">
            <w:pPr>
              <w:pStyle w:val="Heading2"/>
            </w:pPr>
            <w:r>
              <w:t>experience</w:t>
            </w:r>
          </w:p>
          <w:p w14:paraId="5EAD8393" w14:textId="2D7EC4CF" w:rsidR="00CD5FF3" w:rsidRDefault="00CD5FF3" w:rsidP="00CD5FF3">
            <w:pPr>
              <w:pStyle w:val="Heading4"/>
              <w:numPr>
                <w:ilvl w:val="0"/>
                <w:numId w:val="3"/>
              </w:numPr>
              <w:rPr>
                <w:b w:val="0"/>
                <w:bCs/>
              </w:rPr>
            </w:pPr>
            <w:proofErr w:type="spellStart"/>
            <w:r w:rsidRPr="00CD5FF3">
              <w:rPr>
                <w:b w:val="0"/>
                <w:bCs/>
              </w:rPr>
              <w:t>mySQL</w:t>
            </w:r>
            <w:proofErr w:type="spellEnd"/>
          </w:p>
          <w:p w14:paraId="73510493" w14:textId="22083F02" w:rsidR="00CD5FF3" w:rsidRDefault="00CD5FF3" w:rsidP="00CD5FF3">
            <w:pPr>
              <w:pStyle w:val="ListParagraph"/>
              <w:numPr>
                <w:ilvl w:val="0"/>
                <w:numId w:val="3"/>
              </w:numPr>
            </w:pPr>
            <w:r>
              <w:t>Microsoft Office</w:t>
            </w:r>
          </w:p>
          <w:p w14:paraId="3165FEB4" w14:textId="60FA52F6" w:rsidR="00CD5FF3" w:rsidRDefault="00CD5FF3" w:rsidP="00CD5FF3">
            <w:pPr>
              <w:pStyle w:val="ListParagraph"/>
              <w:numPr>
                <w:ilvl w:val="0"/>
                <w:numId w:val="3"/>
              </w:numPr>
            </w:pPr>
            <w:r>
              <w:t>Java/C/C++</w:t>
            </w:r>
          </w:p>
          <w:p w14:paraId="7E4D985B" w14:textId="0F814C27" w:rsidR="00CD5FF3" w:rsidRDefault="00CD5FF3" w:rsidP="00CD5FF3">
            <w:pPr>
              <w:pStyle w:val="ListParagraph"/>
              <w:numPr>
                <w:ilvl w:val="0"/>
                <w:numId w:val="3"/>
              </w:numPr>
            </w:pPr>
            <w:proofErr w:type="spellStart"/>
            <w:r>
              <w:t>Jquery</w:t>
            </w:r>
            <w:proofErr w:type="spellEnd"/>
          </w:p>
          <w:p w14:paraId="6E5324B8" w14:textId="0214A93D" w:rsidR="00CD5FF3" w:rsidRDefault="00CD5FF3" w:rsidP="00CD5FF3">
            <w:pPr>
              <w:pStyle w:val="ListParagraph"/>
              <w:numPr>
                <w:ilvl w:val="0"/>
                <w:numId w:val="3"/>
              </w:numPr>
            </w:pPr>
            <w:r>
              <w:t>ASP.NET</w:t>
            </w:r>
          </w:p>
          <w:p w14:paraId="6DAD2E9F" w14:textId="126B4DB7" w:rsidR="00CD5FF3" w:rsidRDefault="00CD5FF3" w:rsidP="00CD5FF3">
            <w:pPr>
              <w:pStyle w:val="ListParagraph"/>
              <w:numPr>
                <w:ilvl w:val="0"/>
                <w:numId w:val="3"/>
              </w:numPr>
            </w:pPr>
            <w:r>
              <w:t>HTML5</w:t>
            </w:r>
          </w:p>
          <w:p w14:paraId="39911F2D" w14:textId="1578F8F8" w:rsidR="00CD5FF3" w:rsidRDefault="00CD5FF3" w:rsidP="00CD5FF3">
            <w:pPr>
              <w:pStyle w:val="ListParagraph"/>
              <w:numPr>
                <w:ilvl w:val="0"/>
                <w:numId w:val="3"/>
              </w:numPr>
            </w:pPr>
            <w:r>
              <w:t>Database Management</w:t>
            </w:r>
          </w:p>
          <w:p w14:paraId="5CF3F8F1" w14:textId="3A4860FF" w:rsidR="00CD5FF3" w:rsidRDefault="00CD5FF3" w:rsidP="00CD5FF3">
            <w:pPr>
              <w:pStyle w:val="ListParagraph"/>
              <w:numPr>
                <w:ilvl w:val="0"/>
                <w:numId w:val="3"/>
              </w:numPr>
            </w:pPr>
            <w:r>
              <w:t>Data Entry</w:t>
            </w:r>
          </w:p>
          <w:p w14:paraId="05BDFB0B" w14:textId="1A5AF0E4" w:rsidR="00CD5FF3" w:rsidRDefault="00CD5FF3" w:rsidP="00CD5FF3">
            <w:pPr>
              <w:pStyle w:val="ListParagraph"/>
              <w:numPr>
                <w:ilvl w:val="0"/>
                <w:numId w:val="3"/>
              </w:numPr>
            </w:pPr>
            <w:r>
              <w:t>Python</w:t>
            </w:r>
          </w:p>
          <w:p w14:paraId="2DD820E3" w14:textId="042BF42C" w:rsidR="00596EA3" w:rsidRDefault="00596EA3" w:rsidP="00596EA3"/>
          <w:p w14:paraId="2542F0BC" w14:textId="141A3158" w:rsidR="00596EA3" w:rsidRDefault="00596EA3" w:rsidP="00596EA3"/>
          <w:p w14:paraId="445EAAEA" w14:textId="77777777" w:rsidR="00596EA3" w:rsidRDefault="00596EA3" w:rsidP="00596EA3"/>
          <w:p w14:paraId="7ED96181" w14:textId="77777777" w:rsidR="00596EA3" w:rsidRDefault="00596EA3" w:rsidP="00596EA3"/>
          <w:p w14:paraId="4BE3B6AA" w14:textId="2934CD85" w:rsidR="00596EA3" w:rsidRDefault="00596EA3" w:rsidP="00596EA3">
            <w:r>
              <w:t>American Eagle Outfitters                                         10/6/2018 -12/24/2018</w:t>
            </w:r>
            <w:r>
              <w:br/>
              <w:t>Position: Stock Worker</w:t>
            </w:r>
          </w:p>
          <w:p w14:paraId="19004264" w14:textId="3B7AE12C" w:rsidR="00CD5FF3" w:rsidRDefault="00CD5FF3" w:rsidP="00CD5FF3"/>
          <w:p w14:paraId="387226DE" w14:textId="41C24491" w:rsidR="00036450" w:rsidRPr="004D3011" w:rsidRDefault="00036450" w:rsidP="004D3011">
            <w:pPr>
              <w:rPr>
                <w:color w:val="FFFFFF" w:themeColor="background1"/>
              </w:rPr>
            </w:pPr>
          </w:p>
        </w:tc>
      </w:tr>
      <w:tr w:rsidR="00613155" w14:paraId="522CBD22" w14:textId="77777777" w:rsidTr="001B2ABD">
        <w:tc>
          <w:tcPr>
            <w:tcW w:w="3600" w:type="dxa"/>
          </w:tcPr>
          <w:p w14:paraId="006493C9" w14:textId="77777777" w:rsidR="00613155" w:rsidRDefault="00613155" w:rsidP="00036450">
            <w:pPr>
              <w:pStyle w:val="Heading3"/>
            </w:pPr>
          </w:p>
        </w:tc>
        <w:tc>
          <w:tcPr>
            <w:tcW w:w="720" w:type="dxa"/>
          </w:tcPr>
          <w:p w14:paraId="2D86403E" w14:textId="77777777" w:rsidR="00613155" w:rsidRDefault="00613155" w:rsidP="000C45FF">
            <w:pPr>
              <w:tabs>
                <w:tab w:val="left" w:pos="990"/>
              </w:tabs>
            </w:pPr>
          </w:p>
        </w:tc>
        <w:tc>
          <w:tcPr>
            <w:tcW w:w="6470" w:type="dxa"/>
          </w:tcPr>
          <w:p w14:paraId="125B432C" w14:textId="77777777" w:rsidR="00613155" w:rsidRDefault="00613155" w:rsidP="00036450">
            <w:pPr>
              <w:pStyle w:val="Heading2"/>
            </w:pPr>
          </w:p>
        </w:tc>
      </w:tr>
    </w:tbl>
    <w:p w14:paraId="42B223B9" w14:textId="747E7D15" w:rsidR="0043117B" w:rsidRDefault="00B744C3" w:rsidP="000C45FF">
      <w:pPr>
        <w:tabs>
          <w:tab w:val="left" w:pos="990"/>
        </w:tabs>
      </w:pPr>
    </w:p>
    <w:p w14:paraId="33918C23" w14:textId="71B9D7C7" w:rsidR="00596EA3" w:rsidRDefault="00596EA3" w:rsidP="000C45FF">
      <w:pPr>
        <w:tabs>
          <w:tab w:val="left" w:pos="990"/>
        </w:tabs>
      </w:pPr>
    </w:p>
    <w:p w14:paraId="0197EEEC" w14:textId="3CB59080" w:rsidR="00596EA3" w:rsidRDefault="00596EA3" w:rsidP="000C45FF">
      <w:pPr>
        <w:tabs>
          <w:tab w:val="left" w:pos="990"/>
        </w:tabs>
      </w:pPr>
    </w:p>
    <w:p w14:paraId="5AD4E870" w14:textId="583540A2" w:rsidR="00596EA3" w:rsidRDefault="00596EA3" w:rsidP="00596EA3">
      <w:pPr>
        <w:tabs>
          <w:tab w:val="left" w:pos="990"/>
        </w:tabs>
        <w:jc w:val="center"/>
      </w:pPr>
      <w:r>
        <w:t>References Available Upon Request</w:t>
      </w:r>
    </w:p>
    <w:sectPr w:rsidR="00596EA3"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2009" w14:textId="77777777" w:rsidR="00B744C3" w:rsidRDefault="00B744C3" w:rsidP="000C45FF">
      <w:r>
        <w:separator/>
      </w:r>
    </w:p>
  </w:endnote>
  <w:endnote w:type="continuationSeparator" w:id="0">
    <w:p w14:paraId="7CDBD771" w14:textId="77777777" w:rsidR="00B744C3" w:rsidRDefault="00B744C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2F316" w14:textId="77777777" w:rsidR="00B744C3" w:rsidRDefault="00B744C3" w:rsidP="000C45FF">
      <w:r>
        <w:separator/>
      </w:r>
    </w:p>
  </w:footnote>
  <w:footnote w:type="continuationSeparator" w:id="0">
    <w:p w14:paraId="3A2FE43F" w14:textId="77777777" w:rsidR="00B744C3" w:rsidRDefault="00B744C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89DFE" w14:textId="77777777" w:rsidR="000C45FF" w:rsidRDefault="000C45FF">
    <w:pPr>
      <w:pStyle w:val="Header"/>
    </w:pPr>
    <w:r>
      <w:rPr>
        <w:noProof/>
      </w:rPr>
      <w:drawing>
        <wp:anchor distT="0" distB="0" distL="114300" distR="114300" simplePos="0" relativeHeight="251658240" behindDoc="1" locked="0" layoutInCell="1" allowOverlap="1" wp14:anchorId="552B3A90" wp14:editId="76728A0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3A92"/>
    <w:multiLevelType w:val="hybridMultilevel"/>
    <w:tmpl w:val="AD84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A21E5"/>
    <w:multiLevelType w:val="hybridMultilevel"/>
    <w:tmpl w:val="FD76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D75BF"/>
    <w:multiLevelType w:val="hybridMultilevel"/>
    <w:tmpl w:val="E350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304027">
    <w:abstractNumId w:val="1"/>
  </w:num>
  <w:num w:numId="2" w16cid:durableId="972170837">
    <w:abstractNumId w:val="2"/>
  </w:num>
  <w:num w:numId="3" w16cid:durableId="1128739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5"/>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294C91"/>
    <w:rsid w:val="0030481B"/>
    <w:rsid w:val="003156FC"/>
    <w:rsid w:val="003254B5"/>
    <w:rsid w:val="0037121F"/>
    <w:rsid w:val="003A6B7D"/>
    <w:rsid w:val="003B06CA"/>
    <w:rsid w:val="004071FC"/>
    <w:rsid w:val="00445947"/>
    <w:rsid w:val="004813B3"/>
    <w:rsid w:val="00496591"/>
    <w:rsid w:val="004C63E4"/>
    <w:rsid w:val="004D3011"/>
    <w:rsid w:val="005262AC"/>
    <w:rsid w:val="00596EA3"/>
    <w:rsid w:val="005B62DA"/>
    <w:rsid w:val="005E39D5"/>
    <w:rsid w:val="00600670"/>
    <w:rsid w:val="00613155"/>
    <w:rsid w:val="0062123A"/>
    <w:rsid w:val="00646E75"/>
    <w:rsid w:val="006771D0"/>
    <w:rsid w:val="00715FCB"/>
    <w:rsid w:val="00733FD6"/>
    <w:rsid w:val="00743101"/>
    <w:rsid w:val="007775E1"/>
    <w:rsid w:val="007867A0"/>
    <w:rsid w:val="007927F5"/>
    <w:rsid w:val="00802CA0"/>
    <w:rsid w:val="00897136"/>
    <w:rsid w:val="009260CD"/>
    <w:rsid w:val="00952C25"/>
    <w:rsid w:val="009D210B"/>
    <w:rsid w:val="00A14283"/>
    <w:rsid w:val="00A2118D"/>
    <w:rsid w:val="00AD76E2"/>
    <w:rsid w:val="00B20152"/>
    <w:rsid w:val="00B359E4"/>
    <w:rsid w:val="00B57D98"/>
    <w:rsid w:val="00B70850"/>
    <w:rsid w:val="00B744C3"/>
    <w:rsid w:val="00C066B6"/>
    <w:rsid w:val="00C37BA1"/>
    <w:rsid w:val="00C4674C"/>
    <w:rsid w:val="00C506CF"/>
    <w:rsid w:val="00C72BED"/>
    <w:rsid w:val="00C9578B"/>
    <w:rsid w:val="00CB0055"/>
    <w:rsid w:val="00CB0E1B"/>
    <w:rsid w:val="00CD5FF3"/>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F903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CD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T\AppData\Local\Microsoft\Office\16.0\DTS\en-US%7b770E07FA-706C-4486-BC8C-5C766B0FAD8E%7d\%7bC57150ED-1787-466B-BFDB-00D3A7E92DFC%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5D7D74D3354961AC861C91CED586C2"/>
        <w:category>
          <w:name w:val="General"/>
          <w:gallery w:val="placeholder"/>
        </w:category>
        <w:types>
          <w:type w:val="bbPlcHdr"/>
        </w:types>
        <w:behaviors>
          <w:behavior w:val="content"/>
        </w:behaviors>
        <w:guid w:val="{EDD877D2-D3E8-4427-87CA-E006763D2476}"/>
      </w:docPartPr>
      <w:docPartBody>
        <w:p w:rsidR="008C2362" w:rsidRDefault="00D0115E">
          <w:pPr>
            <w:pStyle w:val="3E5D7D74D3354961AC861C91CED586C2"/>
          </w:pPr>
          <w:r w:rsidRPr="00D5459D">
            <w:t>Profile</w:t>
          </w:r>
        </w:p>
      </w:docPartBody>
    </w:docPart>
    <w:docPart>
      <w:docPartPr>
        <w:name w:val="1E0F5A5BF95C46CEB1886FAA33E42421"/>
        <w:category>
          <w:name w:val="General"/>
          <w:gallery w:val="placeholder"/>
        </w:category>
        <w:types>
          <w:type w:val="bbPlcHdr"/>
        </w:types>
        <w:behaviors>
          <w:behavior w:val="content"/>
        </w:behaviors>
        <w:guid w:val="{B14D6471-F961-451B-BAEB-9DD9299EA17D}"/>
      </w:docPartPr>
      <w:docPartBody>
        <w:p w:rsidR="008C2362" w:rsidRDefault="00D0115E">
          <w:pPr>
            <w:pStyle w:val="1E0F5A5BF95C46CEB1886FAA33E42421"/>
          </w:pPr>
          <w:r w:rsidRPr="00CB0055">
            <w:t>Contact</w:t>
          </w:r>
        </w:p>
      </w:docPartBody>
    </w:docPart>
    <w:docPart>
      <w:docPartPr>
        <w:name w:val="6BA06AFC2BF54605A3D1F2F71E294D02"/>
        <w:category>
          <w:name w:val="General"/>
          <w:gallery w:val="placeholder"/>
        </w:category>
        <w:types>
          <w:type w:val="bbPlcHdr"/>
        </w:types>
        <w:behaviors>
          <w:behavior w:val="content"/>
        </w:behaviors>
        <w:guid w:val="{B1307398-2E5F-4383-B55B-24B782A8C1EA}"/>
      </w:docPartPr>
      <w:docPartBody>
        <w:p w:rsidR="008C2362" w:rsidRDefault="00D0115E">
          <w:pPr>
            <w:pStyle w:val="6BA06AFC2BF54605A3D1F2F71E294D02"/>
          </w:pPr>
          <w:r w:rsidRPr="004D3011">
            <w:t>PHONE:</w:t>
          </w:r>
        </w:p>
      </w:docPartBody>
    </w:docPart>
    <w:docPart>
      <w:docPartPr>
        <w:name w:val="079D6084FE7B4E63A8423AB48A6C0836"/>
        <w:category>
          <w:name w:val="General"/>
          <w:gallery w:val="placeholder"/>
        </w:category>
        <w:types>
          <w:type w:val="bbPlcHdr"/>
        </w:types>
        <w:behaviors>
          <w:behavior w:val="content"/>
        </w:behaviors>
        <w:guid w:val="{64D1CEBC-2005-426D-88DC-360A729B2F1F}"/>
      </w:docPartPr>
      <w:docPartBody>
        <w:p w:rsidR="008C2362" w:rsidRDefault="00D0115E">
          <w:pPr>
            <w:pStyle w:val="079D6084FE7B4E63A8423AB48A6C0836"/>
          </w:pPr>
          <w:r w:rsidRPr="004D3011">
            <w:t>EMAIL:</w:t>
          </w:r>
        </w:p>
      </w:docPartBody>
    </w:docPart>
    <w:docPart>
      <w:docPartPr>
        <w:name w:val="841DCF956AB54550800A0DEA5881C2E7"/>
        <w:category>
          <w:name w:val="General"/>
          <w:gallery w:val="placeholder"/>
        </w:category>
        <w:types>
          <w:type w:val="bbPlcHdr"/>
        </w:types>
        <w:behaviors>
          <w:behavior w:val="content"/>
        </w:behaviors>
        <w:guid w:val="{EEA3C633-C87E-4C14-B827-93413F37993C}"/>
      </w:docPartPr>
      <w:docPartBody>
        <w:p w:rsidR="008C2362" w:rsidRDefault="00D0115E">
          <w:pPr>
            <w:pStyle w:val="841DCF956AB54550800A0DEA5881C2E7"/>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A3"/>
    <w:rsid w:val="00451D26"/>
    <w:rsid w:val="006E7FA3"/>
    <w:rsid w:val="008C2362"/>
    <w:rsid w:val="00D0115E"/>
    <w:rsid w:val="00E4250E"/>
    <w:rsid w:val="00F65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5D7D74D3354961AC861C91CED586C2">
    <w:name w:val="3E5D7D74D3354961AC861C91CED586C2"/>
  </w:style>
  <w:style w:type="paragraph" w:customStyle="1" w:styleId="1E0F5A5BF95C46CEB1886FAA33E42421">
    <w:name w:val="1E0F5A5BF95C46CEB1886FAA33E42421"/>
  </w:style>
  <w:style w:type="paragraph" w:customStyle="1" w:styleId="6BA06AFC2BF54605A3D1F2F71E294D02">
    <w:name w:val="6BA06AFC2BF54605A3D1F2F71E294D02"/>
  </w:style>
  <w:style w:type="paragraph" w:customStyle="1" w:styleId="079D6084FE7B4E63A8423AB48A6C0836">
    <w:name w:val="079D6084FE7B4E63A8423AB48A6C0836"/>
  </w:style>
  <w:style w:type="character" w:styleId="Hyperlink">
    <w:name w:val="Hyperlink"/>
    <w:basedOn w:val="DefaultParagraphFont"/>
    <w:uiPriority w:val="99"/>
    <w:unhideWhenUsed/>
    <w:rPr>
      <w:color w:val="C45911" w:themeColor="accent2" w:themeShade="BF"/>
      <w:u w:val="single"/>
    </w:rPr>
  </w:style>
  <w:style w:type="paragraph" w:customStyle="1" w:styleId="841DCF956AB54550800A0DEA5881C2E7">
    <w:name w:val="841DCF956AB54550800A0DEA5881C2E7"/>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{C57150ED-1787-466B-BFDB-00D3A7E92DFC}tf00546271_win32.dotx</Template>
  <TotalTime>0</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2021-05-20T14:08:00Z</dcterms:created>
  <dcterms:modified xsi:type="dcterms:W3CDTF">2022-05-03T21:08:00Z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